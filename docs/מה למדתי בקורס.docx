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78F8" w14:textId="77777777" w:rsidR="00355B4D" w:rsidRDefault="00355B4D" w:rsidP="00355B4D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מה למדתי בקורס .</w:t>
      </w:r>
    </w:p>
    <w:p w14:paraId="2B41A24E" w14:textId="77777777" w:rsidR="00282DBE" w:rsidRDefault="00282DBE" w:rsidP="00355B4D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תרדים: לדמתי שניתן לההריץ קוד במקביל על ידי שימוש בתרדים .</w:t>
      </w:r>
    </w:p>
    <w:p w14:paraId="0FFC4682" w14:textId="77777777" w:rsidR="00355B4D" w:rsidRDefault="00282DBE" w:rsidP="00282DBE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שניתן לפתור בעיות של סנכון על ידי מס' דרכים . (שימוש ב</w:t>
      </w:r>
      <w:r>
        <w:rPr>
          <w:rFonts w:cs="Arial" w:hint="cs"/>
          <w:lang w:bidi="he-IL"/>
        </w:rPr>
        <w:t>SYNCHRONIZED</w:t>
      </w:r>
      <w:r>
        <w:rPr>
          <w:rFonts w:cs="Arial" w:hint="cs"/>
          <w:rtl/>
          <w:lang w:bidi="he-IL"/>
        </w:rPr>
        <w:t xml:space="preserve"> ומשתנים אטומים )</w:t>
      </w:r>
      <w:r w:rsidR="00355B4D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.</w:t>
      </w:r>
    </w:p>
    <w:p w14:paraId="5C29973B" w14:textId="77777777" w:rsidR="00282DBE" w:rsidRDefault="00282DBE" w:rsidP="00282DBE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על בעיית שהדד-לוק שיכולה להיווצר במקרה ששקיים מופע יחיד לכל משאב ובמידה וכל תהליך תופס משאב אחד וממתין למשאב אחר וההמתנה הזו קורת במעגליות . </w:t>
      </w:r>
      <w:r w:rsidR="003A56C6">
        <w:rPr>
          <w:rFonts w:cs="Arial" w:hint="cs"/>
          <w:rtl/>
          <w:lang w:bidi="he-IL"/>
        </w:rPr>
        <w:t>ולמדנו על מנגנון ה</w:t>
      </w:r>
      <w:r w:rsidR="003A56C6">
        <w:rPr>
          <w:rFonts w:cs="Arial"/>
          <w:lang w:bidi="he-IL"/>
        </w:rPr>
        <w:t>try</w:t>
      </w:r>
      <w:r w:rsidR="003A56C6">
        <w:rPr>
          <w:rFonts w:cs="Arial" w:hint="cs"/>
          <w:lang w:bidi="he-IL"/>
        </w:rPr>
        <w:t xml:space="preserve">  LOCK</w:t>
      </w:r>
      <w:r w:rsidR="003A56C6">
        <w:rPr>
          <w:rFonts w:cs="Arial" w:hint="cs"/>
          <w:rtl/>
          <w:lang w:bidi="he-IL"/>
        </w:rPr>
        <w:t xml:space="preserve"> שמונע מצב אפשרי של דדלוק .</w:t>
      </w:r>
    </w:p>
    <w:p w14:paraId="429BA081" w14:textId="77777777" w:rsidR="003A56C6" w:rsidRDefault="003A56C6" w:rsidP="003A56C6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שניתן לנהל תהליכים שרצים בצורה מבוקרת על ידי מנגנון ה</w:t>
      </w:r>
      <w:r>
        <w:rPr>
          <w:rFonts w:cs="Arial"/>
          <w:lang w:bidi="he-IL"/>
        </w:rPr>
        <w:t>thread</w:t>
      </w:r>
      <w:r>
        <w:rPr>
          <w:rFonts w:cs="Arial" w:hint="cs"/>
          <w:lang w:bidi="he-IL"/>
        </w:rPr>
        <w:t xml:space="preserve"> POOL</w:t>
      </w:r>
      <w:r>
        <w:rPr>
          <w:rFonts w:cs="Arial" w:hint="cs"/>
          <w:rtl/>
          <w:lang w:bidi="he-IL"/>
        </w:rPr>
        <w:t xml:space="preserve"> .</w:t>
      </w:r>
    </w:p>
    <w:p w14:paraId="6769482E" w14:textId="77777777" w:rsidR="003A56C6" w:rsidRDefault="003A56C6" w:rsidP="003A56C6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שניתן ליצור תרדים שמחזירים ערך ויכולים לזור חריגות על ידי </w:t>
      </w:r>
      <w:r>
        <w:rPr>
          <w:rFonts w:cs="Arial" w:hint="cs"/>
          <w:lang w:bidi="he-IL"/>
        </w:rPr>
        <w:t>INTERFACE CALLABLE</w:t>
      </w:r>
      <w:r>
        <w:rPr>
          <w:rFonts w:cs="Arial" w:hint="cs"/>
          <w:rtl/>
          <w:lang w:bidi="he-IL"/>
        </w:rPr>
        <w:t xml:space="preserve"> .</w:t>
      </w:r>
    </w:p>
    <w:p w14:paraId="4D030C50" w14:textId="77777777" w:rsidR="003A56C6" w:rsidRDefault="003A56C6" w:rsidP="003A56C6">
      <w:pPr>
        <w:bidi/>
        <w:rPr>
          <w:rFonts w:cs="Arial"/>
          <w:rtl/>
          <w:lang w:bidi="he-IL"/>
        </w:rPr>
      </w:pPr>
      <w:r w:rsidRPr="003A56C6">
        <w:rPr>
          <w:rFonts w:cs="Arial"/>
          <w:lang w:bidi="he-IL"/>
        </w:rPr>
        <w:t>architectural patterns</w:t>
      </w:r>
      <w:r>
        <w:rPr>
          <w:rFonts w:cs="Arial" w:hint="cs"/>
          <w:rtl/>
          <w:lang w:bidi="he-IL"/>
        </w:rPr>
        <w:t>.</w:t>
      </w:r>
    </w:p>
    <w:p w14:paraId="08FC3FB8" w14:textId="77777777" w:rsidR="003A56C6" w:rsidRDefault="003A56C6" w:rsidP="003A56C6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למדתי 2 גישות תכנות .</w:t>
      </w:r>
      <w:r>
        <w:rPr>
          <w:rFonts w:cs="Arial" w:hint="cs"/>
          <w:lang w:bidi="he-IL"/>
        </w:rPr>
        <w:t xml:space="preserve">MVC </w:t>
      </w:r>
      <w:r>
        <w:rPr>
          <w:rFonts w:cs="Arial" w:hint="cs"/>
          <w:rtl/>
          <w:lang w:bidi="he-IL"/>
        </w:rPr>
        <w:t xml:space="preserve">ו </w:t>
      </w:r>
      <w:r>
        <w:rPr>
          <w:rFonts w:cs="Arial" w:hint="cs"/>
          <w:lang w:bidi="he-IL"/>
        </w:rPr>
        <w:t>MVP</w:t>
      </w:r>
      <w:r>
        <w:rPr>
          <w:rFonts w:cs="Arial" w:hint="cs"/>
          <w:rtl/>
          <w:lang w:bidi="he-IL"/>
        </w:rPr>
        <w:t xml:space="preserve"> שמאפשרות ליצור הפרדה לוגית של הקוד לשכבות ובכך בעצם מאפשרת עבודה בצורה מקבילה של צוותי עבודה על כל שכבה . בנוסף ניתן להחליף שכבה בלי ששאר השכבות יפגעו מההחלפה .</w:t>
      </w:r>
    </w:p>
    <w:p w14:paraId="0D4EF86D" w14:textId="30C91CC3" w:rsidR="002A3C75" w:rsidRDefault="002A3C75" w:rsidP="002A3C7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איך ליצור הפרדה של שרת-לקוח .</w:t>
      </w:r>
      <w:r w:rsidR="00985358">
        <w:rPr>
          <w:rFonts w:cs="Arial" w:hint="cs"/>
          <w:rtl/>
          <w:lang w:bidi="he-IL"/>
        </w:rPr>
        <w:t xml:space="preserve"> </w:t>
      </w:r>
    </w:p>
    <w:p w14:paraId="2E0FD773" w14:textId="13F71304" w:rsidR="00985358" w:rsidRDefault="00985358" w:rsidP="00985358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איך ליצור שרת בפרוטוקול </w:t>
      </w:r>
      <w:r>
        <w:rPr>
          <w:rFonts w:cs="Arial" w:hint="cs"/>
          <w:lang w:bidi="he-IL"/>
        </w:rPr>
        <w:t>UDP</w:t>
      </w:r>
      <w:r>
        <w:rPr>
          <w:rFonts w:cs="Arial" w:hint="cs"/>
          <w:rtl/>
          <w:lang w:bidi="he-IL"/>
        </w:rPr>
        <w:t xml:space="preserve"> ו</w:t>
      </w:r>
      <w:r>
        <w:rPr>
          <w:rFonts w:cs="Arial" w:hint="cs"/>
          <w:lang w:bidi="he-IL"/>
        </w:rPr>
        <w:t>TCP</w:t>
      </w:r>
      <w:r>
        <w:rPr>
          <w:rFonts w:cs="Arial" w:hint="cs"/>
          <w:rtl/>
          <w:lang w:bidi="he-IL"/>
        </w:rPr>
        <w:t xml:space="preserve"> .</w:t>
      </w:r>
    </w:p>
    <w:p w14:paraId="3528A22E" w14:textId="0681EFF7" w:rsidR="006A5CC1" w:rsidRDefault="006A5CC1" w:rsidP="006A5CC1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להשתמש במנגון של חריגות כדי לטפל שגיאות שלא תלויות במשתמש ושקוראות בזמן ריצה .</w:t>
      </w:r>
    </w:p>
    <w:p w14:paraId="4CCEF412" w14:textId="77777777" w:rsidR="006A5CC1" w:rsidRDefault="006A5CC1" w:rsidP="006A5CC1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ליצור ממשק משתמש גרפי בג'אווה בטכנולוגיית </w:t>
      </w:r>
      <w:r>
        <w:rPr>
          <w:rFonts w:cs="Arial" w:hint="cs"/>
          <w:lang w:bidi="he-IL"/>
        </w:rPr>
        <w:t>SWT</w:t>
      </w:r>
      <w:r>
        <w:rPr>
          <w:rFonts w:cs="Arial" w:hint="cs"/>
          <w:rtl/>
          <w:lang w:bidi="he-IL"/>
        </w:rPr>
        <w:t xml:space="preserve"> . טכנולוגיה שהיא בעצם חוצה פלטפורמות ועושה שימוש ב  </w:t>
      </w:r>
      <w:r w:rsidRPr="006A5CC1">
        <w:rPr>
          <w:rFonts w:cs="Arial"/>
          <w:lang w:bidi="he-IL"/>
        </w:rPr>
        <w:t>dependency injection</w:t>
      </w:r>
      <w:r>
        <w:rPr>
          <w:rFonts w:cs="Arial" w:hint="cs"/>
          <w:rtl/>
          <w:lang w:bidi="he-IL"/>
        </w:rPr>
        <w:t xml:space="preserve"> </w:t>
      </w:r>
    </w:p>
    <w:p w14:paraId="5CA6CFE2" w14:textId="28672B1D" w:rsidR="006A5CC1" w:rsidRDefault="006A5CC1" w:rsidP="006A5CC1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להשתמש בווידג'טים וליסנרים וגם ליצור ווידג'טים משלי. </w:t>
      </w:r>
    </w:p>
    <w:p w14:paraId="0EC4A128" w14:textId="59D061C5" w:rsidR="00306CE5" w:rsidRDefault="00306CE5" w:rsidP="00306CE5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 xml:space="preserve">למדתי מספר לא מועט של </w:t>
      </w:r>
      <w:r>
        <w:t>design patterns</w:t>
      </w:r>
      <w:r>
        <w:rPr>
          <w:rFonts w:hint="cs"/>
          <w:rtl/>
          <w:lang w:bidi="he-IL"/>
        </w:rPr>
        <w:t xml:space="preserve"> שתרמו לי רבות וגרמו לי להבין איך לתכנת נכון </w:t>
      </w:r>
      <w:r w:rsidR="00BB04B8">
        <w:rPr>
          <w:rFonts w:hint="cs"/>
          <w:rtl/>
          <w:lang w:bidi="he-IL"/>
        </w:rPr>
        <w:t xml:space="preserve">ולא לכתוב קוד כפול </w:t>
      </w:r>
      <w:r>
        <w:rPr>
          <w:rFonts w:hint="cs"/>
          <w:rtl/>
          <w:lang w:bidi="he-IL"/>
        </w:rPr>
        <w:t>ותמיד לחשוב לפני שאני כותב קוד .</w:t>
      </w:r>
    </w:p>
    <w:p w14:paraId="2EFB8DF5" w14:textId="2DF23512" w:rsidR="00BB04B8" w:rsidRDefault="00BB04B8" w:rsidP="00BB04B8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איך לתכנן פרויקט בצורה נכונה לפי סרטוט של מחלקות וממשקים .</w:t>
      </w:r>
    </w:p>
    <w:p w14:paraId="489D25F2" w14:textId="7439C245" w:rsidR="0023477D" w:rsidRDefault="0023477D" w:rsidP="0023477D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למדתי להוסיף ספריות קוד מוכנות לפרויקט שלי .</w:t>
      </w:r>
    </w:p>
    <w:p w14:paraId="7ACE1409" w14:textId="79AED824" w:rsidR="006A5CC1" w:rsidRDefault="002E323F" w:rsidP="006A5CC1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עשיתי שימוש נרחב ב</w:t>
      </w:r>
      <w:r>
        <w:rPr>
          <w:rFonts w:cs="Arial" w:hint="cs"/>
          <w:lang w:bidi="he-IL"/>
        </w:rPr>
        <w:t>CONTAINERS</w:t>
      </w:r>
      <w:r>
        <w:rPr>
          <w:rFonts w:cs="Arial" w:hint="cs"/>
          <w:rtl/>
          <w:lang w:bidi="he-IL"/>
        </w:rPr>
        <w:t xml:space="preserve"> ,מחלקות אנוננימיות.</w:t>
      </w:r>
    </w:p>
    <w:p w14:paraId="4362E7A2" w14:textId="4477AE53" w:rsidR="00D22D6F" w:rsidRDefault="00D22D6F" w:rsidP="00D22D6F">
      <w:pPr>
        <w:bidi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כמו כן נעשה בדיקה למחלקה </w:t>
      </w:r>
      <w:r>
        <w:rPr>
          <w:rFonts w:cs="Arial" w:hint="cs"/>
          <w:lang w:bidi="he-IL"/>
        </w:rPr>
        <w:t>S STAR</w:t>
      </w:r>
      <w:r>
        <w:rPr>
          <w:rFonts w:cs="Arial" w:hint="cs"/>
          <w:rtl/>
          <w:lang w:bidi="he-IL"/>
        </w:rPr>
        <w:t xml:space="preserve"> . בדקתי מה קורה ששולחים </w:t>
      </w:r>
      <w:r>
        <w:rPr>
          <w:rFonts w:cs="Arial" w:hint="cs"/>
          <w:lang w:bidi="he-IL"/>
        </w:rPr>
        <w:t>NULL</w:t>
      </w:r>
      <w:r>
        <w:rPr>
          <w:rFonts w:cs="Arial" w:hint="cs"/>
          <w:rtl/>
          <w:lang w:bidi="he-IL"/>
        </w:rPr>
        <w:t xml:space="preserve"> או השוותי פתרונות .</w:t>
      </w:r>
      <w:bookmarkStart w:id="0" w:name="_GoBack"/>
      <w:bookmarkEnd w:id="0"/>
    </w:p>
    <w:p w14:paraId="50252379" w14:textId="77777777" w:rsidR="003A56C6" w:rsidRDefault="003A56C6" w:rsidP="003A56C6">
      <w:pPr>
        <w:bidi/>
        <w:rPr>
          <w:rFonts w:cs="Arial"/>
          <w:lang w:bidi="he-IL"/>
        </w:rPr>
      </w:pPr>
    </w:p>
    <w:p w14:paraId="3BCECA8D" w14:textId="77777777" w:rsidR="003A56C6" w:rsidRDefault="003A56C6" w:rsidP="003A56C6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 </w:t>
      </w:r>
    </w:p>
    <w:p w14:paraId="073D44CA" w14:textId="77777777" w:rsidR="00355B4D" w:rsidRPr="00355B4D" w:rsidRDefault="00355B4D" w:rsidP="00355B4D">
      <w:pPr>
        <w:bidi/>
        <w:jc w:val="right"/>
        <w:rPr>
          <w:rFonts w:cs="Arial"/>
          <w:rtl/>
          <w:lang w:bidi="he-IL"/>
        </w:rPr>
      </w:pPr>
    </w:p>
    <w:sectPr w:rsidR="00355B4D" w:rsidRPr="0035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47"/>
    <w:rsid w:val="0023477D"/>
    <w:rsid w:val="00282DBE"/>
    <w:rsid w:val="002A3C75"/>
    <w:rsid w:val="002E323F"/>
    <w:rsid w:val="00306CE5"/>
    <w:rsid w:val="00355B4D"/>
    <w:rsid w:val="003A56C6"/>
    <w:rsid w:val="006A5CC1"/>
    <w:rsid w:val="007C06A7"/>
    <w:rsid w:val="00985358"/>
    <w:rsid w:val="00B03F47"/>
    <w:rsid w:val="00BB04B8"/>
    <w:rsid w:val="00C60D47"/>
    <w:rsid w:val="00D2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B30"/>
  <w15:chartTrackingRefBased/>
  <w15:docId w15:val="{F60659BF-6629-4DF0-9499-C1E14433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Davi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31AF0D-0566-476D-84E9-9820CF6B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bizybone15@hotmail.com</dc:creator>
  <cp:keywords/>
  <dc:description/>
  <cp:lastModifiedBy>eldar yaacobi</cp:lastModifiedBy>
  <cp:revision>8</cp:revision>
  <dcterms:created xsi:type="dcterms:W3CDTF">2015-11-02T14:29:00Z</dcterms:created>
  <dcterms:modified xsi:type="dcterms:W3CDTF">2015-11-03T20:42:00Z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